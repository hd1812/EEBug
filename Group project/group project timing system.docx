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60" w:rsidRDefault="00312D33">
      <w:r>
        <w:t xml:space="preserve">Functions of </w:t>
      </w:r>
      <w:proofErr w:type="spellStart"/>
      <w:r>
        <w:t>eebug</w:t>
      </w:r>
      <w:proofErr w:type="spellEnd"/>
      <w:r>
        <w:t xml:space="preserve"> control system can be achieved by using PIC microprocessor. Thus, time to trigger </w:t>
      </w:r>
      <w:proofErr w:type="spellStart"/>
      <w:r>
        <w:t>eebug</w:t>
      </w:r>
      <w:proofErr w:type="spellEnd"/>
      <w:r>
        <w:t xml:space="preserve"> can be controlled by programming </w:t>
      </w:r>
      <w:r w:rsidR="00300A28">
        <w:t xml:space="preserve">PIC chips. </w:t>
      </w:r>
      <w:r>
        <w:t>(MPASM language)</w:t>
      </w:r>
      <w:r w:rsidR="00300A28">
        <w:t xml:space="preserve"> In the Microprocessor experiment, the program can be slowed down by calling “Delay” more. (See Page 13</w:t>
      </w:r>
      <w:proofErr w:type="gramStart"/>
      <w:r w:rsidR="00300A28">
        <w:t>,.</w:t>
      </w:r>
      <w:proofErr w:type="gramEnd"/>
      <w:r w:rsidR="00300A28">
        <w:t xml:space="preserve"> 4.2.1. Programming exercise 1). </w:t>
      </w:r>
      <w:r w:rsidR="00986A43">
        <w:t xml:space="preserve">By adjusting the number of code “Delay”, time control is expected to be accurate and convenient since modifying code on computer is not </w:t>
      </w:r>
      <w:r w:rsidR="00E035F3">
        <w:t>much work</w:t>
      </w:r>
      <w:r w:rsidR="00986A43">
        <w:t>.</w:t>
      </w:r>
    </w:p>
    <w:p w:rsidR="00986A43" w:rsidRDefault="00986A43">
      <w:bookmarkStart w:id="0" w:name="_GoBack"/>
      <w:bookmarkEnd w:id="0"/>
    </w:p>
    <w:sectPr w:rsidR="0098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33"/>
    <w:rsid w:val="00300A28"/>
    <w:rsid w:val="00312D33"/>
    <w:rsid w:val="003E5248"/>
    <w:rsid w:val="005E2460"/>
    <w:rsid w:val="00986A43"/>
    <w:rsid w:val="00B24D8D"/>
    <w:rsid w:val="00E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5ECF1E5B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Ding, Hao</dc:creator>
  <cp:lastModifiedBy>Ding, Hao</cp:lastModifiedBy>
  <cp:revision>1</cp:revision>
  <dcterms:created xsi:type="dcterms:W3CDTF">2013-01-13T19:06:00Z</dcterms:created>
  <dcterms:modified xsi:type="dcterms:W3CDTF">2013-01-13T19:39:00Z</dcterms:modified>
</cp:coreProperties>
</file>