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5D4" w:rsidRDefault="003875D4">
      <w:r>
        <w:t xml:space="preserve">Resistors </w:t>
      </w:r>
    </w:p>
    <w:p w:rsidR="00D13A60" w:rsidRDefault="003875D4">
      <w:hyperlink r:id="rId5" w:history="1">
        <w:r w:rsidRPr="00420CF7">
          <w:rPr>
            <w:rStyle w:val="Hyperlink"/>
          </w:rPr>
          <w:t>http://www.farnell.com/datasheets/1662518.pdf</w:t>
        </w:r>
      </w:hyperlink>
    </w:p>
    <w:p w:rsidR="003875D4" w:rsidRDefault="003875D4">
      <w:hyperlink r:id="rId6" w:history="1">
        <w:r w:rsidRPr="00420CF7">
          <w:rPr>
            <w:rStyle w:val="Hyperlink"/>
          </w:rPr>
          <w:t>http://onecall.farnell.com/multicomp/mcf-0-5w-1k5/resistor-0-5w-5-1k5/dp/9338497</w:t>
        </w:r>
      </w:hyperlink>
    </w:p>
    <w:p w:rsidR="003875D4" w:rsidRDefault="003875D4">
      <w:hyperlink r:id="rId7" w:history="1">
        <w:r w:rsidRPr="00420CF7">
          <w:rPr>
            <w:rStyle w:val="Hyperlink"/>
          </w:rPr>
          <w:t>http://onecall.farnell.com/multicomp/mf50-430r/resistor-0-5w-1-430r/dp/9340564</w:t>
        </w:r>
      </w:hyperlink>
    </w:p>
    <w:p w:rsidR="003875D4" w:rsidRDefault="003875D4">
      <w:hyperlink r:id="rId8" w:history="1">
        <w:r w:rsidRPr="00420CF7">
          <w:rPr>
            <w:rStyle w:val="Hyperlink"/>
          </w:rPr>
          <w:t>http://onecall.farnell.com/multicomp/mcre000036/resistor-carbon-film-125mw-820r/dp/1700235</w:t>
        </w:r>
      </w:hyperlink>
    </w:p>
    <w:p w:rsidR="003875D4" w:rsidRDefault="00161DBA">
      <w:hyperlink r:id="rId9" w:history="1">
        <w:r w:rsidRPr="00420CF7">
          <w:rPr>
            <w:rStyle w:val="Hyperlink"/>
          </w:rPr>
          <w:t>http://onecall.farnell.com/multicomp/mcf-0-25w-1m5/resistor-0-25w-5-1m5/dp/1186237</w:t>
        </w:r>
      </w:hyperlink>
    </w:p>
    <w:p w:rsidR="00161DBA" w:rsidRDefault="00161DBA">
      <w:hyperlink r:id="rId10" w:history="1">
        <w:r w:rsidRPr="00420CF7">
          <w:rPr>
            <w:rStyle w:val="Hyperlink"/>
          </w:rPr>
          <w:t>http://onecall.farnell.com/vishay-bc-components/mrs25000c4304fct00/resistor-mrs25-1-4m3/dp/9468730</w:t>
        </w:r>
      </w:hyperlink>
    </w:p>
    <w:p w:rsidR="00161DBA" w:rsidRDefault="00161DBA">
      <w:hyperlink r:id="rId11" w:history="1">
        <w:r w:rsidRPr="00420CF7">
          <w:rPr>
            <w:rStyle w:val="Hyperlink"/>
          </w:rPr>
          <w:t>http://onecall.farnell.com/multicomp/mcf-0-25w-1m2/resistor-0-25w-5-1m2/dp/1186236</w:t>
        </w:r>
      </w:hyperlink>
    </w:p>
    <w:p w:rsidR="00161DBA" w:rsidRDefault="00161DBA">
      <w:hyperlink r:id="rId12" w:history="1">
        <w:r w:rsidRPr="00420CF7">
          <w:rPr>
            <w:rStyle w:val="Hyperlink"/>
          </w:rPr>
          <w:t>http://onecall.farnell.com/multicomp/mcf-0-25w-1m8/resistor-0-25w-5-1m8/dp/1186238</w:t>
        </w:r>
      </w:hyperlink>
    </w:p>
    <w:p w:rsidR="00161DBA" w:rsidRDefault="00161DBA">
      <w:hyperlink r:id="rId13" w:history="1">
        <w:r w:rsidRPr="00420CF7">
          <w:rPr>
            <w:rStyle w:val="Hyperlink"/>
          </w:rPr>
          <w:t>http://onecall.farnell.com/multicomp/mcre000062/resistor-carbon-film-125mw-120k/dp/1700265</w:t>
        </w:r>
      </w:hyperlink>
    </w:p>
    <w:p w:rsidR="00161DBA" w:rsidRDefault="00161DBA">
      <w:hyperlink r:id="rId14" w:history="1">
        <w:r w:rsidRPr="00420CF7">
          <w:rPr>
            <w:rStyle w:val="Hyperlink"/>
          </w:rPr>
          <w:t>http://onecall.farnell.com/multicomp/mcf-0-25w-120k/resistor-0-25w-5-120k/dp/9339140</w:t>
        </w:r>
      </w:hyperlink>
    </w:p>
    <w:p w:rsidR="00161DBA" w:rsidRDefault="00F53A21">
      <w:hyperlink r:id="rId15" w:history="1">
        <w:r w:rsidRPr="00420CF7">
          <w:rPr>
            <w:rStyle w:val="Hyperlink"/>
          </w:rPr>
          <w:t>http://onecall.farnell.com/multicomp/mf25-750k/resistor-0-25w-1-750k/dp/9342249</w:t>
        </w:r>
      </w:hyperlink>
    </w:p>
    <w:p w:rsidR="00B57633" w:rsidRDefault="00B57633">
      <w:hyperlink r:id="rId16" w:history="1">
        <w:r w:rsidRPr="00420CF7">
          <w:rPr>
            <w:rStyle w:val="Hyperlink"/>
          </w:rPr>
          <w:t>http://onecall.farnell.com/multicomp/mcmlr50v105my5v/cap-ceramic-1uf-50v5v/dp/2112910</w:t>
        </w:r>
      </w:hyperlink>
    </w:p>
    <w:p w:rsidR="00B57633" w:rsidRDefault="00B57633">
      <w:bookmarkStart w:id="0" w:name="_GoBack"/>
      <w:bookmarkEnd w:id="0"/>
    </w:p>
    <w:p w:rsidR="00F53A21" w:rsidRDefault="00F53A21"/>
    <w:p w:rsidR="003875D4" w:rsidRDefault="003875D4"/>
    <w:sectPr w:rsidR="0038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5D4"/>
    <w:rsid w:val="00161DBA"/>
    <w:rsid w:val="00330DDC"/>
    <w:rsid w:val="003875D4"/>
    <w:rsid w:val="003E5248"/>
    <w:rsid w:val="005E2460"/>
    <w:rsid w:val="00B24D8D"/>
    <w:rsid w:val="00B57633"/>
    <w:rsid w:val="00F5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5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6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5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6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ecall.farnell.com/multicomp/mcre000036/resistor-carbon-film-125mw-820r/dp/1700235" TargetMode="External"/><Relationship Id="rId13" Type="http://schemas.openxmlformats.org/officeDocument/2006/relationships/hyperlink" Target="http://onecall.farnell.com/multicomp/mcre000062/resistor-carbon-film-125mw-120k/dp/170026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necall.farnell.com/multicomp/mf50-430r/resistor-0-5w-1-430r/dp/9340564" TargetMode="External"/><Relationship Id="rId12" Type="http://schemas.openxmlformats.org/officeDocument/2006/relationships/hyperlink" Target="http://onecall.farnell.com/multicomp/mcf-0-25w-1m8/resistor-0-25w-5-1m8/dp/1186238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onecall.farnell.com/multicomp/mcmlr50v105my5v/cap-ceramic-1uf-50v5v/dp/2112910" TargetMode="External"/><Relationship Id="rId1" Type="http://schemas.openxmlformats.org/officeDocument/2006/relationships/styles" Target="styles.xml"/><Relationship Id="rId6" Type="http://schemas.openxmlformats.org/officeDocument/2006/relationships/hyperlink" Target="http://onecall.farnell.com/multicomp/mcf-0-5w-1k5/resistor-0-5w-5-1k5/dp/9338497" TargetMode="External"/><Relationship Id="rId11" Type="http://schemas.openxmlformats.org/officeDocument/2006/relationships/hyperlink" Target="http://onecall.farnell.com/multicomp/mcf-0-25w-1m2/resistor-0-25w-5-1m2/dp/1186236" TargetMode="External"/><Relationship Id="rId5" Type="http://schemas.openxmlformats.org/officeDocument/2006/relationships/hyperlink" Target="http://www.farnell.com/datasheets/1662518.pdf" TargetMode="External"/><Relationship Id="rId15" Type="http://schemas.openxmlformats.org/officeDocument/2006/relationships/hyperlink" Target="http://onecall.farnell.com/multicomp/mf25-750k/resistor-0-25w-1-750k/dp/9342249" TargetMode="External"/><Relationship Id="rId10" Type="http://schemas.openxmlformats.org/officeDocument/2006/relationships/hyperlink" Target="http://onecall.farnell.com/vishay-bc-components/mrs25000c4304fct00/resistor-mrs25-1-4m3/dp/94687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necall.farnell.com/multicomp/mcf-0-25w-1m5/resistor-0-25w-5-1m5/dp/1186237" TargetMode="External"/><Relationship Id="rId14" Type="http://schemas.openxmlformats.org/officeDocument/2006/relationships/hyperlink" Target="http://onecall.farnell.com/multicomp/mcf-0-25w-120k/resistor-0-25w-5-120k/dp/9339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9E7A671F</Template>
  <TotalTime>18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Ding, Hao</dc:creator>
  <cp:lastModifiedBy>Ding, Hao</cp:lastModifiedBy>
  <cp:revision>2</cp:revision>
  <dcterms:created xsi:type="dcterms:W3CDTF">2013-03-07T17:01:00Z</dcterms:created>
  <dcterms:modified xsi:type="dcterms:W3CDTF">2013-03-07T17:44:00Z</dcterms:modified>
</cp:coreProperties>
</file>